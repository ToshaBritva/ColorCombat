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8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</w:p>
    <w:p w:rsidR="00217F68" w:rsidRDefault="00217F68">
      <w:pPr>
        <w:sectPr w:rsidR="00217F68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217F68" w:rsidRDefault="0055482F">
      <w:pPr>
        <w:pStyle w:val="AxureHeading1"/>
        <w:keepNext/>
      </w:pPr>
      <w:r>
        <w:lastRenderedPageBreak/>
        <w:t>Pages</w:t>
      </w:r>
    </w:p>
    <w:p w:rsidR="00217F68" w:rsidRDefault="0055482F">
      <w:pPr>
        <w:pStyle w:val="AxureHeading2"/>
        <w:keepNext/>
      </w:pPr>
      <w:r>
        <w:t>Page Tree</w:t>
      </w:r>
    </w:p>
    <w:p w:rsidR="00217F68" w:rsidRDefault="0055482F">
      <w:r>
        <w:t>Home</w:t>
      </w:r>
      <w:r>
        <w:br/>
        <w:t>Registration</w:t>
      </w:r>
      <w:r>
        <w:br/>
        <w:t>Main</w:t>
      </w:r>
      <w:r>
        <w:br/>
        <w:t>Game</w:t>
      </w:r>
      <w:r>
        <w:br/>
        <w:t>Scoreboard</w:t>
      </w:r>
      <w:r>
        <w:br/>
        <w:t>Profile</w:t>
      </w:r>
      <w:r>
        <w:br/>
      </w:r>
      <w:proofErr w:type="spellStart"/>
      <w:r>
        <w:t>FindLobbies</w:t>
      </w:r>
      <w:proofErr w:type="spellEnd"/>
      <w:r>
        <w:br/>
      </w:r>
      <w:proofErr w:type="spellStart"/>
      <w:r>
        <w:t>GameSearching</w:t>
      </w:r>
      <w:proofErr w:type="spellEnd"/>
      <w:r>
        <w:br/>
      </w:r>
      <w:proofErr w:type="spellStart"/>
      <w:r>
        <w:t>MainWithChat</w:t>
      </w:r>
      <w:proofErr w:type="spellEnd"/>
      <w:r>
        <w:br/>
        <w:t>Lobbies</w:t>
      </w:r>
    </w:p>
    <w:p w:rsidR="00217F68" w:rsidRDefault="0055482F">
      <w:pPr>
        <w:pStyle w:val="AxureHeading2"/>
        <w:keepNext/>
      </w:pPr>
      <w:r>
        <w:br w:type="page"/>
      </w:r>
      <w:r>
        <w:lastRenderedPageBreak/>
        <w:t>Home</w:t>
      </w:r>
    </w:p>
    <w:p w:rsidR="00217F68" w:rsidRDefault="0055482F">
      <w:pPr>
        <w:pStyle w:val="AxureHeading3"/>
        <w:keepNext/>
      </w:pPr>
      <w:r>
        <w:t>User Interface</w:t>
      </w:r>
    </w:p>
    <w:p w:rsidR="00217F68" w:rsidRDefault="0055482F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4857750" cy="16573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8" w:rsidRDefault="0055482F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972"/>
      </w:tblGrid>
      <w:tr w:rsidR="00217F68" w:rsidTr="00217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17F68" w:rsidRDefault="0055482F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217F68" w:rsidRDefault="0055482F">
            <w:pPr>
              <w:pStyle w:val="AxureTableHeaderText"/>
            </w:pPr>
            <w:r>
              <w:t>Interactions</w:t>
            </w:r>
          </w:p>
        </w:tc>
      </w:tr>
      <w:tr w:rsidR="00217F68" w:rsidTr="00217F68">
        <w:tc>
          <w:tcPr>
            <w:tcW w:w="0" w:type="auto"/>
          </w:tcPr>
          <w:p w:rsidR="00217F68" w:rsidRDefault="0055482F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217F68" w:rsidRDefault="0055482F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Registration in Current Window</w:t>
            </w:r>
          </w:p>
        </w:tc>
      </w:tr>
      <w:tr w:rsidR="00217F68" w:rsidTr="00217F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217F68" w:rsidRDefault="0055482F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217F68" w:rsidRDefault="0055482F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M</w:t>
            </w:r>
            <w:r>
              <w:t>ain in Current Window</w:t>
            </w:r>
          </w:p>
        </w:tc>
      </w:tr>
    </w:tbl>
    <w:p w:rsidR="00217F68" w:rsidRDefault="0055482F">
      <w:pPr>
        <w:pStyle w:val="AxureHeading2"/>
        <w:keepNext/>
      </w:pPr>
      <w:r>
        <w:br w:type="page"/>
      </w:r>
      <w:r>
        <w:lastRenderedPageBreak/>
        <w:t>Registration</w:t>
      </w:r>
    </w:p>
    <w:p w:rsidR="00217F68" w:rsidRDefault="0055482F">
      <w:pPr>
        <w:pStyle w:val="AxureHeading3"/>
        <w:keepNext/>
      </w:pPr>
      <w:r>
        <w:t>User Interface</w:t>
      </w:r>
    </w:p>
    <w:p w:rsidR="00217F68" w:rsidRDefault="0055482F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5162550" cy="23050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8" w:rsidRDefault="0055482F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545"/>
      </w:tblGrid>
      <w:tr w:rsidR="00217F68" w:rsidTr="00217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17F68" w:rsidRDefault="0055482F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217F68" w:rsidRDefault="0055482F">
            <w:pPr>
              <w:pStyle w:val="AxureTableHeaderText"/>
            </w:pPr>
            <w:r>
              <w:t>Interactions</w:t>
            </w:r>
          </w:p>
        </w:tc>
      </w:tr>
      <w:tr w:rsidR="00217F68" w:rsidTr="00217F68">
        <w:tc>
          <w:tcPr>
            <w:tcW w:w="0" w:type="auto"/>
          </w:tcPr>
          <w:p w:rsidR="00217F68" w:rsidRDefault="0055482F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217F68" w:rsidRDefault="0055482F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Home in Current Window</w:t>
            </w:r>
          </w:p>
        </w:tc>
      </w:tr>
    </w:tbl>
    <w:p w:rsidR="00217F68" w:rsidRDefault="0055482F">
      <w:pPr>
        <w:pStyle w:val="AxureHeading2"/>
        <w:keepNext/>
      </w:pPr>
      <w:r>
        <w:br w:type="page"/>
      </w:r>
      <w:r>
        <w:lastRenderedPageBreak/>
        <w:t>Main</w:t>
      </w:r>
    </w:p>
    <w:p w:rsidR="00217F68" w:rsidRDefault="0055482F">
      <w:pPr>
        <w:pStyle w:val="AxureHeading3"/>
        <w:keepNext/>
      </w:pPr>
      <w:r>
        <w:t>User Interface</w:t>
      </w:r>
    </w:p>
    <w:p w:rsidR="00217F68" w:rsidRDefault="0055482F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5610225" cy="275272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8" w:rsidRDefault="0055482F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275"/>
      </w:tblGrid>
      <w:tr w:rsidR="00217F68" w:rsidTr="00217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17F68" w:rsidRDefault="0055482F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217F68" w:rsidRDefault="0055482F">
            <w:pPr>
              <w:pStyle w:val="AxureTableHeaderText"/>
            </w:pPr>
            <w:r>
              <w:t>Interactions</w:t>
            </w:r>
          </w:p>
        </w:tc>
      </w:tr>
      <w:tr w:rsidR="00217F68" w:rsidTr="00217F68">
        <w:tc>
          <w:tcPr>
            <w:tcW w:w="0" w:type="auto"/>
          </w:tcPr>
          <w:p w:rsidR="00217F68" w:rsidRDefault="0055482F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217F68" w:rsidRDefault="0055482F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</w:r>
            <w:r>
              <w:t xml:space="preserve">    Open </w:t>
            </w:r>
            <w:proofErr w:type="spellStart"/>
            <w:r>
              <w:t>MainWithChat</w:t>
            </w:r>
            <w:proofErr w:type="spellEnd"/>
            <w:r>
              <w:t xml:space="preserve"> in Current Window</w:t>
            </w:r>
          </w:p>
        </w:tc>
      </w:tr>
      <w:tr w:rsidR="00217F68" w:rsidTr="00217F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217F68" w:rsidRDefault="0055482F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217F68" w:rsidRDefault="0055482F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Lobbies in Current Window</w:t>
            </w:r>
          </w:p>
        </w:tc>
      </w:tr>
      <w:tr w:rsidR="00217F68" w:rsidTr="00217F68">
        <w:tc>
          <w:tcPr>
            <w:tcW w:w="0" w:type="auto"/>
          </w:tcPr>
          <w:p w:rsidR="00217F68" w:rsidRDefault="0055482F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217F68" w:rsidRDefault="0055482F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</w:t>
            </w:r>
            <w:proofErr w:type="spellStart"/>
            <w:r>
              <w:t>FindLobbies</w:t>
            </w:r>
            <w:proofErr w:type="spellEnd"/>
            <w:r>
              <w:t xml:space="preserve"> in Current Window</w:t>
            </w:r>
          </w:p>
        </w:tc>
      </w:tr>
      <w:tr w:rsidR="00217F68" w:rsidTr="00217F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217F68" w:rsidRDefault="0055482F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217F68" w:rsidRDefault="0055482F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Open </w:t>
            </w:r>
            <w:proofErr w:type="spellStart"/>
            <w:r>
              <w:t>GameSearching</w:t>
            </w:r>
            <w:proofErr w:type="spellEnd"/>
            <w:r>
              <w:t xml:space="preserve"> in Current Window</w:t>
            </w:r>
          </w:p>
        </w:tc>
      </w:tr>
      <w:tr w:rsidR="00217F68" w:rsidTr="00217F68">
        <w:tc>
          <w:tcPr>
            <w:tcW w:w="0" w:type="auto"/>
          </w:tcPr>
          <w:p w:rsidR="00217F68" w:rsidRDefault="0055482F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217F68" w:rsidRDefault="0055482F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  <w:r>
              <w:br/>
              <w:t xml:space="preserve">    Open Scoreboard in Current Window</w:t>
            </w:r>
          </w:p>
        </w:tc>
      </w:tr>
      <w:tr w:rsidR="00217F68" w:rsidTr="00217F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217F68" w:rsidRDefault="0055482F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217F68" w:rsidRDefault="0055482F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  <w:t xml:space="preserve">    Open Profile in Current Window</w:t>
            </w:r>
          </w:p>
        </w:tc>
      </w:tr>
    </w:tbl>
    <w:p w:rsidR="00217F68" w:rsidRDefault="0055482F">
      <w:pPr>
        <w:pStyle w:val="AxureHeading2"/>
        <w:keepNext/>
      </w:pPr>
      <w:r>
        <w:br w:type="page"/>
      </w:r>
      <w:r>
        <w:lastRenderedPageBreak/>
        <w:t>Game</w:t>
      </w:r>
    </w:p>
    <w:p w:rsidR="00217F68" w:rsidRDefault="0055482F">
      <w:pPr>
        <w:pStyle w:val="AxureHeading3"/>
        <w:keepNext/>
      </w:pPr>
      <w:r>
        <w:t>User Interface</w:t>
      </w:r>
    </w:p>
    <w:p w:rsidR="00217F68" w:rsidRDefault="0055482F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5895975" cy="275272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8" w:rsidRDefault="0055482F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465"/>
      </w:tblGrid>
      <w:tr w:rsidR="00217F68" w:rsidTr="00217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17F68" w:rsidRDefault="0055482F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217F68" w:rsidRDefault="0055482F">
            <w:pPr>
              <w:pStyle w:val="AxureTableHeaderText"/>
            </w:pPr>
            <w:r>
              <w:t>Interactions</w:t>
            </w:r>
          </w:p>
        </w:tc>
      </w:tr>
      <w:tr w:rsidR="00217F68" w:rsidTr="00217F68">
        <w:tc>
          <w:tcPr>
            <w:tcW w:w="0" w:type="auto"/>
          </w:tcPr>
          <w:p w:rsidR="00217F68" w:rsidRDefault="0055482F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217F68" w:rsidRDefault="0055482F">
            <w:pPr>
              <w:pStyle w:val="AxureTableNormalText"/>
            </w:pPr>
            <w:proofErr w:type="spellStart"/>
            <w:r>
              <w:t>OnClick</w:t>
            </w:r>
            <w:proofErr w:type="spellEnd"/>
            <w:r>
              <w:t>:</w:t>
            </w:r>
            <w:r>
              <w:br/>
              <w:t xml:space="preserve">  Case 1:</w:t>
            </w:r>
            <w:r>
              <w:br/>
            </w:r>
            <w:r>
              <w:t xml:space="preserve">    Open Main in Current Window</w:t>
            </w:r>
          </w:p>
        </w:tc>
      </w:tr>
    </w:tbl>
    <w:p w:rsidR="00217F68" w:rsidRDefault="0055482F">
      <w:pPr>
        <w:pStyle w:val="AxureHeading2"/>
        <w:keepNext/>
      </w:pPr>
      <w:r>
        <w:br w:type="page"/>
      </w:r>
      <w:r>
        <w:lastRenderedPageBreak/>
        <w:t>Scoreboard</w:t>
      </w:r>
    </w:p>
    <w:p w:rsidR="00217F68" w:rsidRDefault="0055482F">
      <w:pPr>
        <w:pStyle w:val="AxureHeading3"/>
        <w:keepNext/>
      </w:pPr>
      <w:r>
        <w:t>User Interface</w:t>
      </w:r>
    </w:p>
    <w:p w:rsidR="00217F68" w:rsidRDefault="0055482F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3105150" cy="23431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8" w:rsidRDefault="0055482F">
      <w:pPr>
        <w:pStyle w:val="AxureHeading2"/>
        <w:keepNext/>
      </w:pPr>
      <w:r>
        <w:br w:type="page"/>
      </w:r>
      <w:r>
        <w:lastRenderedPageBreak/>
        <w:t>Profile</w:t>
      </w:r>
    </w:p>
    <w:p w:rsidR="00217F68" w:rsidRDefault="0055482F">
      <w:pPr>
        <w:pStyle w:val="AxureHeading3"/>
        <w:keepNext/>
      </w:pPr>
      <w:r>
        <w:t>User Interface</w:t>
      </w:r>
    </w:p>
    <w:p w:rsidR="00217F68" w:rsidRDefault="0055482F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3248025" cy="300037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8" w:rsidRDefault="0055482F">
      <w:pPr>
        <w:pStyle w:val="AxureHeading2"/>
        <w:keepNext/>
      </w:pPr>
      <w:r>
        <w:br w:type="page"/>
      </w:r>
      <w:proofErr w:type="spellStart"/>
      <w:r>
        <w:lastRenderedPageBreak/>
        <w:t>FindLobbies</w:t>
      </w:r>
      <w:proofErr w:type="spellEnd"/>
    </w:p>
    <w:p w:rsidR="00217F68" w:rsidRDefault="0055482F">
      <w:pPr>
        <w:pStyle w:val="AxureHeading3"/>
        <w:keepNext/>
      </w:pPr>
      <w:r>
        <w:t>User Interface</w:t>
      </w:r>
    </w:p>
    <w:p w:rsidR="00217F68" w:rsidRDefault="0055482F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3990975" cy="175260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8" w:rsidRDefault="0055482F">
      <w:pPr>
        <w:pStyle w:val="AxureHeading2"/>
        <w:keepNext/>
      </w:pPr>
      <w:r>
        <w:br w:type="page"/>
      </w:r>
      <w:proofErr w:type="spellStart"/>
      <w:r>
        <w:lastRenderedPageBreak/>
        <w:t>GameSearching</w:t>
      </w:r>
      <w:proofErr w:type="spellEnd"/>
    </w:p>
    <w:p w:rsidR="00217F68" w:rsidRDefault="0055482F">
      <w:pPr>
        <w:pStyle w:val="AxureHeading3"/>
        <w:keepNext/>
      </w:pPr>
      <w:r>
        <w:t>User Interface</w:t>
      </w:r>
    </w:p>
    <w:p w:rsidR="00217F68" w:rsidRDefault="0055482F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4943475" cy="196215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8" w:rsidRDefault="0055482F">
      <w:pPr>
        <w:pStyle w:val="AxureHeading2"/>
        <w:keepNext/>
      </w:pPr>
      <w:r>
        <w:br w:type="page"/>
      </w:r>
      <w:proofErr w:type="spellStart"/>
      <w:r>
        <w:lastRenderedPageBreak/>
        <w:t>MainWithChat</w:t>
      </w:r>
      <w:proofErr w:type="spellEnd"/>
    </w:p>
    <w:p w:rsidR="00217F68" w:rsidRDefault="0055482F">
      <w:pPr>
        <w:pStyle w:val="AxureHeading3"/>
        <w:keepNext/>
      </w:pPr>
      <w:r>
        <w:t>User Interface</w:t>
      </w:r>
    </w:p>
    <w:p w:rsidR="00217F68" w:rsidRDefault="0055482F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5610225" cy="2143125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8" w:rsidRDefault="0055482F">
      <w:pPr>
        <w:pStyle w:val="AxureHeading2"/>
        <w:keepNext/>
      </w:pPr>
      <w:r>
        <w:br w:type="page"/>
      </w:r>
      <w:r>
        <w:lastRenderedPageBreak/>
        <w:t>Lobbies</w:t>
      </w:r>
    </w:p>
    <w:p w:rsidR="00217F68" w:rsidRDefault="0055482F">
      <w:pPr>
        <w:pStyle w:val="AxureHeading3"/>
        <w:keepNext/>
      </w:pPr>
      <w:r>
        <w:t>User Interface</w:t>
      </w:r>
    </w:p>
    <w:p w:rsidR="00217F68" w:rsidRDefault="0055482F">
      <w:pPr>
        <w:pStyle w:val="AxureImageParagraph"/>
      </w:pPr>
      <w:r>
        <w:rPr>
          <w:noProof/>
          <w:lang w:val="ru-RU" w:eastAsia="ru-RU"/>
        </w:rPr>
        <w:drawing>
          <wp:inline distT="0" distB="0" distL="0" distR="0">
            <wp:extent cx="2562225" cy="1752600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8" w:rsidRDefault="00217F68">
      <w:pPr>
        <w:sectPr w:rsidR="00217F68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55482F" w:rsidRDefault="0055482F"/>
    <w:sectPr w:rsidR="0055482F" w:rsidSect="004F3FB3">
      <w:headerReference w:type="default" r:id="rId22"/>
      <w:footerReference w:type="default" r:id="rId23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82F" w:rsidRDefault="0055482F" w:rsidP="00093BE1">
      <w:pPr>
        <w:spacing w:before="0" w:after="0"/>
      </w:pPr>
      <w:r>
        <w:separator/>
      </w:r>
    </w:p>
  </w:endnote>
  <w:endnote w:type="continuationSeparator" w:id="0">
    <w:p w:rsidR="0055482F" w:rsidRDefault="0055482F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123775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4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</w:tbl>
  <w:p w:rsidR="004852C3" w:rsidRDefault="004852C3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c"/>
          </w:pPr>
        </w:p>
      </w:tc>
    </w:tr>
  </w:tbl>
  <w:p w:rsidR="004852C3" w:rsidRDefault="004852C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82F" w:rsidRDefault="0055482F" w:rsidP="00093BE1">
      <w:pPr>
        <w:spacing w:before="0" w:after="0"/>
      </w:pPr>
      <w:r>
        <w:separator/>
      </w:r>
    </w:p>
  </w:footnote>
  <w:footnote w:type="continuationSeparator" w:id="0">
    <w:p w:rsidR="0055482F" w:rsidRDefault="0055482F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95118F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9518622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95118F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479345E"/>
    <w:multiLevelType w:val="multilevel"/>
    <w:tmpl w:val="61F092D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F2E62B0"/>
    <w:multiLevelType w:val="multilevel"/>
    <w:tmpl w:val="99D4D1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23775"/>
    <w:rsid w:val="0013113E"/>
    <w:rsid w:val="0014359B"/>
    <w:rsid w:val="001672E3"/>
    <w:rsid w:val="001B3AFE"/>
    <w:rsid w:val="001C5100"/>
    <w:rsid w:val="001F050D"/>
    <w:rsid w:val="002116FB"/>
    <w:rsid w:val="00212884"/>
    <w:rsid w:val="0021530D"/>
    <w:rsid w:val="0021768A"/>
    <w:rsid w:val="00217F68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482F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1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1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7D142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Заголовок 4 Знак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Заголовок 5 Знак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8">
    <w:name w:val="No Spacing"/>
    <w:link w:val="a9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Без интервала Знак"/>
    <w:basedOn w:val="a0"/>
    <w:link w:val="a8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uiPriority w:val="99"/>
    <w:rsid w:val="00093BE1"/>
    <w:rPr>
      <w:rFonts w:ascii="Arial" w:hAnsi="Arial" w:cs="Arial"/>
      <w:sz w:val="18"/>
      <w:szCs w:val="24"/>
    </w:rPr>
  </w:style>
  <w:style w:type="paragraph" w:styleId="ac">
    <w:name w:val="footer"/>
    <w:basedOn w:val="a"/>
    <w:link w:val="ad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093BE1"/>
    <w:rPr>
      <w:rFonts w:ascii="Arial" w:hAnsi="Arial" w:cs="Arial"/>
      <w:sz w:val="18"/>
      <w:szCs w:val="24"/>
    </w:rPr>
  </w:style>
  <w:style w:type="character" w:styleId="ae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1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1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7D142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Заголовок 4 Знак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Заголовок 5 Знак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8">
    <w:name w:val="No Spacing"/>
    <w:link w:val="a9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Без интервала Знак"/>
    <w:basedOn w:val="a0"/>
    <w:link w:val="a8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uiPriority w:val="99"/>
    <w:rsid w:val="00093BE1"/>
    <w:rPr>
      <w:rFonts w:ascii="Arial" w:hAnsi="Arial" w:cs="Arial"/>
      <w:sz w:val="18"/>
      <w:szCs w:val="24"/>
    </w:rPr>
  </w:style>
  <w:style w:type="paragraph" w:styleId="ac">
    <w:name w:val="footer"/>
    <w:basedOn w:val="a"/>
    <w:link w:val="ad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093BE1"/>
    <w:rPr>
      <w:rFonts w:ascii="Arial" w:hAnsi="Arial" w:cs="Arial"/>
      <w:sz w:val="18"/>
      <w:szCs w:val="24"/>
    </w:rPr>
  </w:style>
  <w:style w:type="character" w:styleId="ae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6B709E"/>
    <w:rsid w:val="009D3071"/>
    <w:rsid w:val="00A42E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9F119F-44DC-4376-8F29-15C85784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13</Pages>
  <Words>265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Specification</vt:lpstr>
      <vt:lpstr>Specification</vt:lpstr>
    </vt:vector>
  </TitlesOfParts>
  <Company>Axure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HP</cp:lastModifiedBy>
  <cp:revision>2</cp:revision>
  <cp:lastPrinted>2010-09-03T00:33:00Z</cp:lastPrinted>
  <dcterms:created xsi:type="dcterms:W3CDTF">2015-09-28T16:27:00Z</dcterms:created>
  <dcterms:modified xsi:type="dcterms:W3CDTF">2015-09-28T16:27:00Z</dcterms:modified>
</cp:coreProperties>
</file>